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Arial" w:hAnsi="Arial" w:cs="Arial"/>
          <w:b/>
          <w:color w:val="595959" w:themeColor="text1" w:themeTint="A6"/>
          <w:sz w:val="36"/>
        </w:rPr>
      </w:pPr>
      <w:r>
        <w:rPr>
          <w:rFonts w:ascii="Arial" w:hAnsi="Arial" w:cs="Arial"/>
          <w:b/>
          <w:color w:val="595959" w:themeColor="text1" w:themeTint="A6"/>
          <w:sz w:val="36"/>
        </w:rPr>
        <w:t>UNI SAP_BI Antrag Master Workflow</w:t>
      </w:r>
    </w:p>
    <w:p>
      <w:pPr>
        <w:jc w:val="center"/>
        <w:rPr>
          <w:rFonts w:ascii="Arial" w:hAnsi="Arial" w:cs="Arial"/>
          <w:b/>
          <w:color w:val="595959" w:themeColor="text1" w:themeTint="A6"/>
          <w:sz w:val="36"/>
        </w:rPr>
      </w:pPr>
      <w:r>
        <w:rPr>
          <w:rFonts w:ascii="Arial" w:hAnsi="Arial" w:cs="Arial"/>
          <w:b/>
          <w:color w:val="595959" w:themeColor="text1" w:themeTint="A6"/>
          <w:sz w:val="36"/>
        </w:rPr>
        <w:t xml:space="preserve">24.09.2019 </w:t>
      </w:r>
      <w:proofErr w:type="spellStart"/>
      <w:r>
        <w:rPr>
          <w:rFonts w:ascii="Arial" w:hAnsi="Arial" w:cs="Arial"/>
          <w:b/>
          <w:color w:val="595959" w:themeColor="text1" w:themeTint="A6"/>
          <w:sz w:val="36"/>
        </w:rPr>
        <w:t>Documentation</w:t>
      </w:r>
      <w:proofErr w:type="spellEnd"/>
    </w:p>
    <w:p>
      <w:pPr>
        <w:jc w:val="center"/>
        <w:rPr>
          <w:rFonts w:ascii="Arial" w:hAnsi="Arial" w:cs="Arial"/>
          <w:b/>
          <w:color w:val="595959" w:themeColor="text1" w:themeTint="A6"/>
          <w:sz w:val="36"/>
        </w:rPr>
      </w:pPr>
    </w:p>
    <w:p>
      <w:pPr>
        <w:rPr>
          <w:rFonts w:ascii="Arial" w:hAnsi="Arial" w:cs="Arial"/>
          <w:b/>
          <w:color w:val="595959" w:themeColor="text1" w:themeTint="A6"/>
        </w:rPr>
      </w:pPr>
      <w:r>
        <w:rPr>
          <w:noProof/>
          <w:lang w:eastAsia="de-DE"/>
        </w:rPr>
        <w:drawing>
          <wp:inline distT="0" distB="0" distL="0" distR="0">
            <wp:extent cx="5760720" cy="39344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color w:val="595959" w:themeColor="text1" w:themeTint="A6"/>
        </w:rPr>
      </w:pP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Enter the SAP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Benutzer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and other details in the respective form fields.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Click on Generate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Passwort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to generate a random password for each specific user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Select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rollen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for each user by checking the checkbox item.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Click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rollen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zusammenstellen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button to enter the roles or remove the roles.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You can also enter an additional specific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Finanzstelle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in the textbox and click “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finanz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>”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Once the data has been filled, please click on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Benutzer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zu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der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Liste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hinzufuegen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>! Button.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 xml:space="preserve">The data shall be displayed in the 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gridview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 and status changed.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Click “</w:t>
      </w:r>
      <w:proofErr w:type="spellStart"/>
      <w:r>
        <w:rPr>
          <w:rFonts w:ascii="Arial" w:hAnsi="Arial" w:cs="Arial"/>
          <w:b/>
          <w:color w:val="595959" w:themeColor="text1" w:themeTint="A6"/>
          <w:lang w:val="en-US"/>
        </w:rPr>
        <w:t>Ende</w:t>
      </w:r>
      <w:proofErr w:type="spellEnd"/>
      <w:r>
        <w:rPr>
          <w:rFonts w:ascii="Arial" w:hAnsi="Arial" w:cs="Arial"/>
          <w:b/>
          <w:color w:val="595959" w:themeColor="text1" w:themeTint="A6"/>
          <w:lang w:val="en-US"/>
        </w:rPr>
        <w:t xml:space="preserve">” to generate the csv and pdf files 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The status of the generated csv/pdf files shall be displayed in the status area below and files saved in desktop.</w:t>
      </w:r>
    </w:p>
    <w:p>
      <w:pPr>
        <w:pStyle w:val="Listenabsatz"/>
        <w:numPr>
          <w:ilvl w:val="0"/>
          <w:numId w:val="1"/>
        </w:num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color w:val="595959" w:themeColor="text1" w:themeTint="A6"/>
          <w:lang w:val="en-US"/>
        </w:rPr>
        <w:t>Next. The Outlook Window shall be displayed with the attachments ready to be sent.</w:t>
      </w: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noProof/>
          <w:color w:val="595959" w:themeColor="text1" w:themeTint="A6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46976" behindDoc="0" locked="0" layoutInCell="0" allowOverlap="1">
                <wp:simplePos x="0" y="0"/>
                <wp:positionH relativeFrom="margin">
                  <wp:posOffset>2679700</wp:posOffset>
                </wp:positionH>
                <wp:positionV relativeFrom="margin">
                  <wp:posOffset>102235</wp:posOffset>
                </wp:positionV>
                <wp:extent cx="375920" cy="1487805"/>
                <wp:effectExtent l="0" t="3493" r="1588" b="1587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5920" cy="14878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Form 2" o:spid="_x0000_s1026" style="position:absolute;margin-left:211pt;margin-top:8.05pt;width:29.6pt;height:117.15pt;rotation:90;z-index:2516469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" o:allowincell="f" fillcolor="#4f81bd [3204]" stroked="f">
                <v:textbox>
                  <w:txbxContent>
                    <w:p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>
      <w:pPr>
        <w:rPr>
          <w:rFonts w:ascii="Arial" w:hAnsi="Arial" w:cs="Arial"/>
          <w:b/>
          <w:color w:val="595959" w:themeColor="text1" w:themeTint="A6"/>
          <w:lang w:val="en-US"/>
        </w:rPr>
      </w:pP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2484120</wp:posOffset>
                </wp:positionH>
                <wp:positionV relativeFrom="paragraph">
                  <wp:posOffset>320040</wp:posOffset>
                </wp:positionV>
                <wp:extent cx="652780" cy="320040"/>
                <wp:effectExtent l="0" t="0" r="13970" b="2286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195.6pt;margin-top:25.2pt;width:51.4pt;height:2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">
                <v:textbox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3494075</wp:posOffset>
                </wp:positionH>
                <wp:positionV relativeFrom="paragraph">
                  <wp:posOffset>8098675</wp:posOffset>
                </wp:positionV>
                <wp:extent cx="1318161" cy="474980"/>
                <wp:effectExtent l="38100" t="0" r="15875" b="5842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75.1pt;margin-top:637.7pt;width:103.8pt;height:37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976505</wp:posOffset>
                </wp:positionH>
                <wp:positionV relativeFrom="paragraph">
                  <wp:posOffset>8098675</wp:posOffset>
                </wp:positionV>
                <wp:extent cx="1365663" cy="475013"/>
                <wp:effectExtent l="0" t="0" r="63500" b="7747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76.9pt;margin-top:637.7pt;width:107.55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>
                <wp:simplePos x="0" y="0"/>
                <wp:positionH relativeFrom="margin">
                  <wp:posOffset>2748915</wp:posOffset>
                </wp:positionH>
                <wp:positionV relativeFrom="margin">
                  <wp:posOffset>8401685</wp:posOffset>
                </wp:positionV>
                <wp:extent cx="375920" cy="1487805"/>
                <wp:effectExtent l="0" t="3493" r="1588" b="1587"/>
                <wp:wrapSquare wrapText="bothSides"/>
                <wp:docPr id="1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5920" cy="14878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216.45pt;margin-top:661.55pt;width:29.6pt;height:117.15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" o:allowincell="f" fillcolor="#4f81bd [3204]" stroked="f">
                <v:textbox>
                  <w:txbxContent>
                    <w:p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>DESKTOP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1000059</wp:posOffset>
                </wp:positionH>
                <wp:positionV relativeFrom="paragraph">
                  <wp:posOffset>1685810</wp:posOffset>
                </wp:positionV>
                <wp:extent cx="3764280" cy="4096385"/>
                <wp:effectExtent l="0" t="0" r="26670" b="184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SAP Benutzer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Nachname/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vorname</w:t>
                            </w:r>
                            <w:proofErr w:type="spell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InstID</w:t>
                            </w:r>
                            <w:proofErr w:type="spell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Finanzstelle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Gultig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Von:Bis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Tel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Email</w:t>
                            </w:r>
                          </w:p>
                          <w:p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Passwort</w:t>
                            </w:r>
                          </w:p>
                          <w:p>
                            <w:pPr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ind w:left="36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Rollen -&gt; Users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.75pt;margin-top:132.75pt;width:296.4pt;height:322.5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PTKQIAAE4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">
                <v:textbox>
                  <w:txbxContent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SAP Benutzer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Nachname/</w:t>
                      </w:r>
                      <w:proofErr w:type="spellStart"/>
                      <w:r>
                        <w:rPr>
                          <w:sz w:val="36"/>
                        </w:rPr>
                        <w:t>vorname</w:t>
                      </w:r>
                      <w:proofErr w:type="spell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InstID</w:t>
                      </w:r>
                      <w:proofErr w:type="spell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Finanzstelle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Gultig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Von:Bis</w:t>
                      </w:r>
                      <w:proofErr w:type="spellEnd"/>
                      <w:proofErr w:type="gramEnd"/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Tel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Email</w:t>
                      </w:r>
                    </w:p>
                    <w:p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Passwort</w:t>
                      </w:r>
                    </w:p>
                    <w:p>
                      <w:pPr>
                        <w:rPr>
                          <w:sz w:val="36"/>
                        </w:rPr>
                      </w:pPr>
                    </w:p>
                    <w:p>
                      <w:pPr>
                        <w:ind w:left="36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Rollen -&gt; Users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2876426</wp:posOffset>
                </wp:positionH>
                <wp:positionV relativeFrom="paragraph">
                  <wp:posOffset>6127239</wp:posOffset>
                </wp:positionV>
                <wp:extent cx="0" cy="391886"/>
                <wp:effectExtent l="76200" t="0" r="57150" b="6540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226.5pt;margin-top:482.45pt;width:0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3992839</wp:posOffset>
                </wp:positionH>
                <wp:positionV relativeFrom="paragraph">
                  <wp:posOffset>6139246</wp:posOffset>
                </wp:positionV>
                <wp:extent cx="380010" cy="391886"/>
                <wp:effectExtent l="0" t="0" r="58420" b="6540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" o:spid="_x0000_s1026" type="#_x0000_t32" style="position:absolute;margin-left:314.4pt;margin-top:483.4pt;width:29.9pt;height:3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1392143</wp:posOffset>
                </wp:positionH>
                <wp:positionV relativeFrom="paragraph">
                  <wp:posOffset>6127371</wp:posOffset>
                </wp:positionV>
                <wp:extent cx="510639" cy="391885"/>
                <wp:effectExtent l="38100" t="0" r="22860" b="6540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09.6pt;margin-top:482.45pt;width:40.2pt;height:30.8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7516495</wp:posOffset>
                </wp:positionV>
                <wp:extent cx="795020" cy="438785"/>
                <wp:effectExtent l="0" t="0" r="24130" b="1841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EMAIL</w:t>
                            </w:r>
                          </w:p>
                          <w:p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9.35pt;margin-top:591.85pt;width:62.6pt;height:34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EMAIL</w:t>
                      </w:r>
                    </w:p>
                    <w:p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3847787</wp:posOffset>
                </wp:positionH>
                <wp:positionV relativeFrom="paragraph">
                  <wp:posOffset>7514516</wp:posOffset>
                </wp:positionV>
                <wp:extent cx="985520" cy="438785"/>
                <wp:effectExtent l="0" t="0" r="24130" b="1841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PDF</w:t>
                            </w:r>
                            <w:r>
                              <w:rPr>
                                <w:sz w:val="3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3pt;margin-top:591.7pt;width:77.6pt;height:34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PDF</w:t>
                      </w:r>
                      <w:r>
                        <w:rPr>
                          <w:sz w:val="36"/>
                        </w:rPr>
                        <w:t xml:space="preserve">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95959" w:themeColor="text1" w:themeTint="A6"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7516495</wp:posOffset>
                </wp:positionV>
                <wp:extent cx="985520" cy="438785"/>
                <wp:effectExtent l="0" t="0" r="24130" b="1841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CSV FI</w:t>
                            </w:r>
                            <w:bookmarkStart w:id="0" w:name="_GoBack"/>
                            <w:r>
                              <w:rPr>
                                <w:sz w:val="36"/>
                              </w:rPr>
                              <w:t>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0.3pt;margin-top:591.85pt;width:77.6pt;height:34.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">
                <v:textbox>
                  <w:txbxContent>
                    <w:p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CSV FI</w:t>
                      </w:r>
                      <w:bookmarkStart w:id="1" w:name="_GoBack"/>
                      <w:r>
                        <w:rPr>
                          <w:sz w:val="36"/>
                        </w:rPr>
                        <w:t>LE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2472797</wp:posOffset>
                </wp:positionH>
                <wp:positionV relativeFrom="paragraph">
                  <wp:posOffset>6649885</wp:posOffset>
                </wp:positionV>
                <wp:extent cx="938151" cy="581891"/>
                <wp:effectExtent l="0" t="0" r="14605" b="104140"/>
                <wp:wrapNone/>
                <wp:docPr id="7" name="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58189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7" o:spid="_x0000_s1033" type="#_x0000_t61" style="position:absolute;margin-left:194.7pt;margin-top:523.6pt;width:73.85pt;height:45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" adj="6300,24300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3812095</wp:posOffset>
                </wp:positionH>
                <wp:positionV relativeFrom="paragraph">
                  <wp:posOffset>6599547</wp:posOffset>
                </wp:positionV>
                <wp:extent cx="1080654" cy="748146"/>
                <wp:effectExtent l="0" t="0" r="24765" b="13970"/>
                <wp:wrapNone/>
                <wp:docPr id="6" name="Flussdiagramm: Mehrere Dokume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6" o:spid="_x0000_s1026" type="#_x0000_t115" style="position:absolute;margin-left:300.15pt;margin-top:519.65pt;width:85.1pt;height:5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917130</wp:posOffset>
                </wp:positionH>
                <wp:positionV relativeFrom="paragraph">
                  <wp:posOffset>6626134</wp:posOffset>
                </wp:positionV>
                <wp:extent cx="1080654" cy="748146"/>
                <wp:effectExtent l="0" t="0" r="24765" b="13970"/>
                <wp:wrapNone/>
                <wp:docPr id="5" name="Flussdiagramm: Mehrere Dokume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ehrere Dokumente 5" o:spid="_x0000_s1026" type="#_x0000_t115" style="position:absolute;margin-left:72.2pt;margin-top:521.75pt;width:85.1pt;height:5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2805306</wp:posOffset>
                </wp:positionH>
                <wp:positionV relativeFrom="paragraph">
                  <wp:posOffset>914103</wp:posOffset>
                </wp:positionV>
                <wp:extent cx="11876" cy="344385"/>
                <wp:effectExtent l="114300" t="19050" r="102870" b="939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220.9pt;margin-top:1in;width:.9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786039</wp:posOffset>
                </wp:positionH>
                <wp:positionV relativeFrom="paragraph">
                  <wp:posOffset>1281859</wp:posOffset>
                </wp:positionV>
                <wp:extent cx="4156363" cy="4773881"/>
                <wp:effectExtent l="0" t="0" r="0" b="82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3" cy="477388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61.9pt;margin-top:100.95pt;width:327.25pt;height:3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" fillcolor="#9bbb59 [3206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1843001</wp:posOffset>
                </wp:positionH>
                <wp:positionV relativeFrom="paragraph">
                  <wp:posOffset>130175</wp:posOffset>
                </wp:positionV>
                <wp:extent cx="2042556" cy="748145"/>
                <wp:effectExtent l="0" t="0" r="15240" b="139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74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145.1pt;margin-top:10.25pt;width:160.8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E1D6B"/>
    <w:multiLevelType w:val="hybridMultilevel"/>
    <w:tmpl w:val="FD52C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EFB"/>
    <w:multiLevelType w:val="hybridMultilevel"/>
    <w:tmpl w:val="C9AA20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0AE50-2B77-4497-9EE7-D7A45FBB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84A3-C16D-4B5E-8B01-3FF901AF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DC522CB0.dotm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 / TIK-ZVD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 Kaushik</dc:creator>
  <cp:keywords/>
  <dc:description/>
  <cp:lastModifiedBy>Sadhu, Kaushik</cp:lastModifiedBy>
  <cp:revision>7</cp:revision>
  <dcterms:created xsi:type="dcterms:W3CDTF">2019-09-24T11:39:00Z</dcterms:created>
  <dcterms:modified xsi:type="dcterms:W3CDTF">2019-09-24T11:56:00Z</dcterms:modified>
</cp:coreProperties>
</file>